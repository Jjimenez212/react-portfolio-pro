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4AAD" w14:textId="77777777" w:rsidR="00E87517" w:rsidRDefault="00E87517"/>
    <w:tbl>
      <w:tblPr>
        <w:tblpPr w:leftFromText="180" w:rightFromText="180" w:vertAnchor="page" w:horzAnchor="margin" w:tblpY="1057"/>
        <w:tblW w:w="10967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779"/>
        <w:gridCol w:w="719"/>
        <w:gridCol w:w="6469"/>
      </w:tblGrid>
      <w:tr w:rsidR="00D2370A" w14:paraId="2CDC47F8" w14:textId="77777777" w:rsidTr="00E87517">
        <w:trPr>
          <w:trHeight w:val="2253"/>
        </w:trPr>
        <w:tc>
          <w:tcPr>
            <w:tcW w:w="3779" w:type="dxa"/>
            <w:vAlign w:val="bottom"/>
          </w:tcPr>
          <w:p w14:paraId="2AE31E8F" w14:textId="61CC135A" w:rsidR="00E87517" w:rsidRDefault="00E87517" w:rsidP="00AC511F">
            <w:pPr>
              <w:pStyle w:val="Title"/>
              <w:rPr>
                <w:sz w:val="72"/>
                <w:szCs w:val="72"/>
              </w:rPr>
            </w:pPr>
            <w:r w:rsidRPr="003A6BD1">
              <w:rPr>
                <w:sz w:val="72"/>
                <w:szCs w:val="72"/>
              </w:rPr>
              <w:t>Juan Jimen</w:t>
            </w:r>
            <w:r w:rsidR="00AC511F">
              <w:rPr>
                <w:sz w:val="72"/>
                <w:szCs w:val="72"/>
              </w:rPr>
              <w:t>ez</w:t>
            </w:r>
          </w:p>
          <w:p w14:paraId="6D0F5908" w14:textId="77777777" w:rsidR="00AC511F" w:rsidRPr="00AC511F" w:rsidRDefault="00AC511F" w:rsidP="00AC511F"/>
          <w:p w14:paraId="7CB07752" w14:textId="77777777" w:rsidR="00E87517" w:rsidRPr="00E87517" w:rsidRDefault="00E87517" w:rsidP="00E87517"/>
          <w:p w14:paraId="297512CF" w14:textId="27FA38FC" w:rsidR="00D2370A" w:rsidRDefault="00D2370A" w:rsidP="00E87517">
            <w:pPr>
              <w:tabs>
                <w:tab w:val="left" w:pos="990"/>
              </w:tabs>
            </w:pPr>
          </w:p>
        </w:tc>
        <w:tc>
          <w:tcPr>
            <w:tcW w:w="719" w:type="dxa"/>
          </w:tcPr>
          <w:p w14:paraId="0B5F61B3" w14:textId="77777777" w:rsidR="00D2370A" w:rsidRDefault="00D2370A" w:rsidP="00E87517">
            <w:pPr>
              <w:tabs>
                <w:tab w:val="left" w:pos="990"/>
              </w:tabs>
            </w:pPr>
          </w:p>
        </w:tc>
        <w:tc>
          <w:tcPr>
            <w:tcW w:w="6469" w:type="dxa"/>
            <w:vMerge w:val="restart"/>
            <w:vAlign w:val="center"/>
          </w:tcPr>
          <w:p w14:paraId="6533C2FA" w14:textId="77777777" w:rsidR="00D2370A" w:rsidRDefault="00D2370A" w:rsidP="00E87517">
            <w:pPr>
              <w:pStyle w:val="Address"/>
            </w:pPr>
            <w:r>
              <w:t>Employer</w:t>
            </w:r>
          </w:p>
          <w:p w14:paraId="0DCBDE72" w14:textId="6462D063" w:rsidR="00D2370A" w:rsidRDefault="0078024C" w:rsidP="00E87517">
            <w:pPr>
              <w:pStyle w:val="Address"/>
            </w:pPr>
            <w:r>
              <w:t xml:space="preserve">Web Developer/ </w:t>
            </w:r>
            <w:r w:rsidR="00D2370A">
              <w:t>Front End Developer</w:t>
            </w:r>
            <w:r w:rsidR="00AC511F">
              <w:t>/</w:t>
            </w:r>
          </w:p>
          <w:p w14:paraId="3DE15190" w14:textId="0537E951" w:rsidR="00AC511F" w:rsidRDefault="00AC511F" w:rsidP="00E87517">
            <w:pPr>
              <w:pStyle w:val="Address"/>
            </w:pPr>
            <w:r>
              <w:t>Full Stack Developers</w:t>
            </w:r>
          </w:p>
          <w:p w14:paraId="2D79EE6F" w14:textId="77777777" w:rsidR="00D2370A" w:rsidRDefault="00D2370A" w:rsidP="00E87517">
            <w:pPr>
              <w:pStyle w:val="Address"/>
            </w:pPr>
          </w:p>
          <w:p w14:paraId="39BCDB16" w14:textId="77777777" w:rsidR="00D2370A" w:rsidRDefault="00D2370A" w:rsidP="00E87517">
            <w:r w:rsidRPr="00BF09B3">
              <w:t xml:space="preserve">Dear </w:t>
            </w:r>
            <w:r>
              <w:t>employer</w:t>
            </w:r>
            <w:r w:rsidRPr="00BF09B3">
              <w:t>,</w:t>
            </w:r>
          </w:p>
          <w:p w14:paraId="1D2DAEC4" w14:textId="3EA3E81C" w:rsidR="00D2370A" w:rsidRDefault="0016657B" w:rsidP="00E87517">
            <w:r>
              <w:t>Hello employer, I am interested in working as an Intern Frontend Developer. I am highly skilled at front-end development. I am highly enthusiastic and would love to have an opportunity to further my craft at front end developer. I’ve taken two significant courses to further my education. The first course I took was the Full Stack Development course at MIT (Massachusetts Institute of Technology). The other significant course I also took is Meta Front end development.  I would love to hear back from you with this amazing opportunity, thank you sincerely yours Juan Miguel Jimenez.</w:t>
            </w:r>
          </w:p>
          <w:p w14:paraId="584A2846" w14:textId="2FF7FB12" w:rsidR="00691187" w:rsidRDefault="00691187" w:rsidP="00E87517"/>
          <w:p w14:paraId="57679BC2" w14:textId="3CCF407C" w:rsidR="00691187" w:rsidRDefault="00691187" w:rsidP="00E87517"/>
          <w:p w14:paraId="75E9BB2C" w14:textId="22BE76EE" w:rsidR="00691187" w:rsidRDefault="00691187" w:rsidP="00E87517"/>
          <w:p w14:paraId="7FE54A52" w14:textId="1A611F08" w:rsidR="00691187" w:rsidRDefault="00691187" w:rsidP="00E87517"/>
          <w:p w14:paraId="1AF03779" w14:textId="0C8CCDF7" w:rsidR="00691187" w:rsidRDefault="00691187" w:rsidP="00E87517"/>
          <w:p w14:paraId="10C62844" w14:textId="1D0380A3" w:rsidR="00691187" w:rsidRDefault="00691187" w:rsidP="00E87517"/>
          <w:p w14:paraId="2A6AAF14" w14:textId="59CB5F24" w:rsidR="00691187" w:rsidRDefault="00691187" w:rsidP="00E87517"/>
          <w:p w14:paraId="6A0DCFDA" w14:textId="2EEBCDFD" w:rsidR="00691187" w:rsidRDefault="00691187" w:rsidP="00E87517"/>
          <w:p w14:paraId="274A3D0D" w14:textId="6614E2E7" w:rsidR="00691187" w:rsidRDefault="00691187" w:rsidP="00E87517"/>
          <w:p w14:paraId="4A51A730" w14:textId="3987AC29" w:rsidR="00691187" w:rsidRDefault="00691187" w:rsidP="00E87517"/>
          <w:p w14:paraId="1DB91D98" w14:textId="77777777" w:rsidR="00691187" w:rsidRPr="00BF09B3" w:rsidRDefault="00691187" w:rsidP="00E87517"/>
          <w:p w14:paraId="7C964B86" w14:textId="77777777" w:rsidR="00D2370A" w:rsidRDefault="00D2370A" w:rsidP="00E87517"/>
        </w:tc>
      </w:tr>
      <w:tr w:rsidR="00D2370A" w14:paraId="3DEABA38" w14:textId="77777777" w:rsidTr="00E87517">
        <w:trPr>
          <w:trHeight w:val="1064"/>
        </w:trPr>
        <w:tc>
          <w:tcPr>
            <w:tcW w:w="3779" w:type="dxa"/>
            <w:vAlign w:val="bottom"/>
          </w:tcPr>
          <w:p w14:paraId="06E39EC7" w14:textId="77777777" w:rsidR="00D2370A" w:rsidRDefault="00D2370A" w:rsidP="00E87517"/>
          <w:p w14:paraId="1ED6936E" w14:textId="07FCC587" w:rsidR="00D2370A" w:rsidRPr="00846D4F" w:rsidRDefault="00D2370A" w:rsidP="00E87517">
            <w:pPr>
              <w:pStyle w:val="ContactDetails"/>
              <w:rPr>
                <w:rStyle w:val="Hyperlink"/>
              </w:rPr>
            </w:pPr>
          </w:p>
        </w:tc>
        <w:tc>
          <w:tcPr>
            <w:tcW w:w="719" w:type="dxa"/>
          </w:tcPr>
          <w:p w14:paraId="28E29996" w14:textId="77777777" w:rsidR="00D2370A" w:rsidRDefault="00D2370A" w:rsidP="00E87517">
            <w:pPr>
              <w:tabs>
                <w:tab w:val="left" w:pos="990"/>
              </w:tabs>
            </w:pPr>
          </w:p>
        </w:tc>
        <w:tc>
          <w:tcPr>
            <w:tcW w:w="6469" w:type="dxa"/>
            <w:vMerge/>
          </w:tcPr>
          <w:p w14:paraId="182AD2EE" w14:textId="77777777" w:rsidR="00D2370A" w:rsidRPr="004D3011" w:rsidRDefault="00D2370A" w:rsidP="00E87517">
            <w:pPr>
              <w:rPr>
                <w:color w:val="FFFFFF" w:themeColor="background1"/>
              </w:rPr>
            </w:pPr>
          </w:p>
        </w:tc>
      </w:tr>
    </w:tbl>
    <w:p w14:paraId="4FE8F1EB" w14:textId="4395BFE0" w:rsidR="0043117B" w:rsidRDefault="00000000" w:rsidP="00846D4F">
      <w:pPr>
        <w:tabs>
          <w:tab w:val="left" w:pos="990"/>
        </w:tabs>
        <w:spacing w:after="0"/>
        <w:rPr>
          <w:sz w:val="8"/>
        </w:rPr>
      </w:pPr>
    </w:p>
    <w:p w14:paraId="62EEDBA0" w14:textId="006C6E82" w:rsidR="00691187" w:rsidRDefault="00691187" w:rsidP="00846D4F">
      <w:pPr>
        <w:tabs>
          <w:tab w:val="left" w:pos="990"/>
        </w:tabs>
        <w:spacing w:after="0"/>
        <w:rPr>
          <w:sz w:val="8"/>
        </w:rPr>
      </w:pPr>
    </w:p>
    <w:p w14:paraId="5AD81B7C" w14:textId="2FA34EF9" w:rsidR="00691187" w:rsidRDefault="00691187" w:rsidP="00846D4F">
      <w:pPr>
        <w:tabs>
          <w:tab w:val="left" w:pos="990"/>
        </w:tabs>
        <w:spacing w:after="0"/>
        <w:rPr>
          <w:sz w:val="8"/>
        </w:rPr>
      </w:pPr>
    </w:p>
    <w:p w14:paraId="27196D1E" w14:textId="7E1EE9BB" w:rsidR="00691187" w:rsidRDefault="00691187" w:rsidP="00846D4F">
      <w:pPr>
        <w:tabs>
          <w:tab w:val="left" w:pos="990"/>
        </w:tabs>
        <w:spacing w:after="0"/>
        <w:rPr>
          <w:sz w:val="8"/>
        </w:rPr>
      </w:pPr>
    </w:p>
    <w:p w14:paraId="4ADC8089" w14:textId="083BE92E" w:rsidR="00691187" w:rsidRDefault="00691187" w:rsidP="00846D4F">
      <w:pPr>
        <w:tabs>
          <w:tab w:val="left" w:pos="990"/>
        </w:tabs>
        <w:spacing w:after="0"/>
        <w:rPr>
          <w:sz w:val="8"/>
        </w:rPr>
      </w:pPr>
    </w:p>
    <w:p w14:paraId="7D6D4247" w14:textId="17791E6B" w:rsidR="002545BD" w:rsidRDefault="002545BD">
      <w:pPr>
        <w:spacing w:after="0"/>
        <w:rPr>
          <w:sz w:val="8"/>
        </w:rPr>
      </w:pPr>
      <w:r>
        <w:rPr>
          <w:sz w:val="8"/>
        </w:rPr>
        <w:br w:type="page"/>
      </w:r>
    </w:p>
    <w:tbl>
      <w:tblPr>
        <w:tblW w:w="10929" w:type="dxa"/>
        <w:tblInd w:w="-115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736"/>
        <w:gridCol w:w="643"/>
        <w:gridCol w:w="2536"/>
        <w:gridCol w:w="259"/>
        <w:gridCol w:w="6755"/>
      </w:tblGrid>
      <w:tr w:rsidR="002545BD" w:rsidRPr="00D666CD" w14:paraId="097E171E" w14:textId="77777777" w:rsidTr="071D331D">
        <w:trPr>
          <w:trHeight w:val="676"/>
        </w:trPr>
        <w:tc>
          <w:tcPr>
            <w:tcW w:w="3915" w:type="dxa"/>
            <w:gridSpan w:val="3"/>
            <w:vMerge w:val="restart"/>
            <w:tcBorders>
              <w:bottom w:val="nil"/>
            </w:tcBorders>
          </w:tcPr>
          <w:p w14:paraId="0E2B3960" w14:textId="77777777" w:rsidR="002545BD" w:rsidRPr="00D666CD" w:rsidRDefault="002545BD" w:rsidP="003D1B71">
            <w:pPr>
              <w:pStyle w:val="BodyText"/>
              <w:kinsoku w:val="0"/>
              <w:overflowPunct w:val="0"/>
              <w:ind w:left="-120"/>
              <w:rPr>
                <w:rFonts w:ascii="Times New Roman" w:hAnsi="Times New Roman"/>
              </w:rPr>
            </w:pPr>
          </w:p>
        </w:tc>
        <w:tc>
          <w:tcPr>
            <w:tcW w:w="259" w:type="dxa"/>
            <w:vMerge w:val="restart"/>
            <w:tcBorders>
              <w:bottom w:val="nil"/>
            </w:tcBorders>
          </w:tcPr>
          <w:p w14:paraId="2B44C2BC" w14:textId="77777777" w:rsidR="002545BD" w:rsidRPr="00D666CD" w:rsidRDefault="002545BD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  <w:i/>
                <w:iCs/>
                <w:color w:val="DD8047" w:themeColor="accent2"/>
              </w:rPr>
            </w:pPr>
          </w:p>
        </w:tc>
        <w:tc>
          <w:tcPr>
            <w:tcW w:w="6755" w:type="dxa"/>
            <w:tcBorders>
              <w:bottom w:val="nil"/>
            </w:tcBorders>
          </w:tcPr>
          <w:p w14:paraId="07EF7C3E" w14:textId="77777777" w:rsidR="002545BD" w:rsidRPr="001E1D7D" w:rsidRDefault="002545BD" w:rsidP="00310F17">
            <w:pPr>
              <w:pStyle w:val="Title"/>
              <w:rPr>
                <w:rFonts w:ascii="Castellar" w:hAnsi="Castellar"/>
                <w:i/>
                <w:iCs/>
              </w:rPr>
            </w:pPr>
            <w:r w:rsidRPr="001E1D7D">
              <w:rPr>
                <w:rFonts w:ascii="Castellar" w:hAnsi="Castellar"/>
                <w:i/>
                <w:iCs/>
              </w:rPr>
              <w:t>Juan</w:t>
            </w:r>
            <w:r w:rsidRPr="001E1D7D">
              <w:rPr>
                <w:rFonts w:ascii="Castellar" w:hAnsi="Castellar"/>
                <w:i/>
                <w:iCs/>
              </w:rPr>
              <w:br/>
              <w:t xml:space="preserve">Jimenez </w:t>
            </w:r>
          </w:p>
        </w:tc>
      </w:tr>
      <w:tr w:rsidR="002545BD" w14:paraId="4DF8CD57" w14:textId="77777777" w:rsidTr="071D331D">
        <w:trPr>
          <w:trHeight w:val="509"/>
        </w:trPr>
        <w:tc>
          <w:tcPr>
            <w:tcW w:w="3915" w:type="dxa"/>
            <w:gridSpan w:val="3"/>
            <w:vMerge/>
          </w:tcPr>
          <w:p w14:paraId="45497D0A" w14:textId="77777777" w:rsidR="002545BD" w:rsidRPr="00D666CD" w:rsidRDefault="002545BD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259" w:type="dxa"/>
            <w:vMerge/>
          </w:tcPr>
          <w:p w14:paraId="2F4EC9BE" w14:textId="77777777" w:rsidR="002545BD" w:rsidRDefault="002545BD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755" w:type="dxa"/>
            <w:vMerge w:val="restart"/>
            <w:tcBorders>
              <w:bottom w:val="nil"/>
            </w:tcBorders>
            <w:vAlign w:val="bottom"/>
          </w:tcPr>
          <w:sdt>
            <w:sdtPr>
              <w:rPr>
                <w:rFonts w:ascii="Calibri" w:hAnsi="Calibri" w:cs="Calibri"/>
                <w:color w:val="0072C7"/>
              </w:rPr>
              <w:id w:val="1196195576"/>
              <w:placeholder>
                <w:docPart w:val="9A4B7A2758A940868CD9C7F46E07B752"/>
              </w:placeholder>
              <w:temporary/>
              <w:showingPlcHdr/>
              <w15:appearance w15:val="hidden"/>
            </w:sdtPr>
            <w:sdtContent>
              <w:p w14:paraId="7C9E4115" w14:textId="77777777" w:rsidR="002545BD" w:rsidRPr="00E572D6" w:rsidRDefault="002545BD" w:rsidP="00AC6C7E">
                <w:pPr>
                  <w:pStyle w:val="Heading2"/>
                  <w:rPr>
                    <w:rFonts w:ascii="Calibri" w:hAnsi="Calibri" w:cs="Calibri"/>
                    <w:color w:val="0072C7"/>
                  </w:rPr>
                </w:pPr>
                <w:r w:rsidRPr="00AC6C7E">
                  <w:t>Experience</w:t>
                </w:r>
              </w:p>
            </w:sdtContent>
          </w:sdt>
          <w:p w14:paraId="5E33B245" w14:textId="77777777" w:rsidR="002545BD" w:rsidRDefault="002545BD" w:rsidP="00AC6C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You can look at my portfolio to see my recent projects.</w:t>
            </w:r>
          </w:p>
          <w:p w14:paraId="004AF3C9" w14:textId="0CC4CB96" w:rsidR="002545BD" w:rsidRDefault="002545BD" w:rsidP="00AC6C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My key responsibilities in Web Development/Front End Development are staying educated. Always learning and research</w:t>
            </w:r>
            <w:r w:rsidR="00D94CE0">
              <w:rPr>
                <w:rFonts w:ascii="Calibri" w:hAnsi="Calibri" w:cs="Calibri"/>
              </w:rPr>
              <w:t>ing</w:t>
            </w:r>
            <w:r>
              <w:rPr>
                <w:rFonts w:ascii="Calibri" w:hAnsi="Calibri" w:cs="Calibri"/>
              </w:rPr>
              <w:t xml:space="preserve"> the topic, it’s a new field that I am very interested in, the subject is literally sparking life in me to learn more and more.</w:t>
            </w:r>
          </w:p>
          <w:sdt>
            <w:sdtPr>
              <w:rPr>
                <w:rFonts w:ascii="Calibri" w:hAnsi="Calibri" w:cs="Calibri"/>
                <w:color w:val="0072C7"/>
              </w:rPr>
              <w:id w:val="-1554227259"/>
              <w:placeholder>
                <w:docPart w:val="44389AD521B946F587B7FB7C4B3B6ADF"/>
              </w:placeholder>
              <w:temporary/>
              <w:showingPlcHdr/>
              <w15:appearance w15:val="hidden"/>
            </w:sdtPr>
            <w:sdtContent>
              <w:p w14:paraId="66D8D3D6" w14:textId="4D45155C" w:rsidR="002545BD" w:rsidRPr="0071067A" w:rsidRDefault="002545BD" w:rsidP="0071067A">
                <w:pPr>
                  <w:pStyle w:val="Heading2"/>
                  <w:rPr>
                    <w:rFonts w:ascii="Calibri" w:hAnsi="Calibri" w:cs="Calibri"/>
                    <w:color w:val="0072C7"/>
                  </w:rPr>
                </w:pPr>
                <w:r w:rsidRPr="00AC6C7E">
                  <w:t>Education</w:t>
                </w:r>
              </w:p>
            </w:sdtContent>
          </w:sdt>
          <w:p w14:paraId="274393C8" w14:textId="77777777" w:rsidR="002545BD" w:rsidRDefault="002545BD" w:rsidP="0019244D">
            <w:pPr>
              <w:pStyle w:val="SchoolName"/>
            </w:pPr>
            <w:r>
              <w:t>[Massachusetts Institute of Technology]</w:t>
            </w:r>
            <w:r w:rsidRPr="00740017">
              <w:t xml:space="preserve">, </w:t>
            </w:r>
            <w:r>
              <w:t>[Cambridge, MA]</w:t>
            </w:r>
          </w:p>
          <w:p w14:paraId="66892DBB" w14:textId="5E211F6D" w:rsidR="002545BD" w:rsidRPr="0099432F" w:rsidRDefault="0099432F" w:rsidP="0019244D">
            <w:pPr>
              <w:pStyle w:val="SchoolName"/>
            </w:pPr>
            <w:hyperlink r:id="rId11" w:anchor="gs.zncoun" w:history="1">
              <w:r w:rsidR="002545BD" w:rsidRPr="0099432F">
                <w:rPr>
                  <w:rStyle w:val="Hyperlink"/>
                </w:rPr>
                <w:t>Full Stack Development</w:t>
              </w:r>
            </w:hyperlink>
          </w:p>
          <w:p w14:paraId="6D65F7E3" w14:textId="79C4B05D" w:rsidR="0099432F" w:rsidRPr="0099432F" w:rsidRDefault="0099432F" w:rsidP="0019244D">
            <w:pPr>
              <w:pStyle w:val="SchoolName"/>
            </w:pPr>
            <w:r w:rsidRPr="0099432F">
              <w:t xml:space="preserve">Coursera, </w:t>
            </w:r>
            <w:r>
              <w:br/>
            </w:r>
            <w:hyperlink r:id="rId12" w:history="1">
              <w:r w:rsidRPr="0099432F">
                <w:rPr>
                  <w:rStyle w:val="Hyperlink"/>
                </w:rPr>
                <w:t>Meta Front End Development Specialization</w:t>
              </w:r>
            </w:hyperlink>
          </w:p>
          <w:p w14:paraId="37AC431D" w14:textId="77777777" w:rsidR="002545BD" w:rsidRPr="0099432F" w:rsidRDefault="002545BD" w:rsidP="00AC6C7E">
            <w:pPr>
              <w:pStyle w:val="Heading2"/>
              <w:rPr>
                <w:rFonts w:ascii="Calibri" w:hAnsi="Calibri" w:cs="Calibri"/>
                <w:color w:val="0072C7"/>
              </w:rPr>
            </w:pPr>
            <w:r w:rsidRPr="0099432F">
              <w:rPr>
                <w:rFonts w:ascii="Calibri" w:hAnsi="Calibri" w:cs="Calibri"/>
                <w:color w:val="0072C7"/>
              </w:rPr>
              <w:t>Introduction</w:t>
            </w:r>
          </w:p>
          <w:p w14:paraId="669783C1" w14:textId="26DFDF86" w:rsidR="002545BD" w:rsidRPr="00740017" w:rsidRDefault="071D331D" w:rsidP="00AC6C7E">
            <w:pPr>
              <w:rPr>
                <w:rFonts w:ascii="Calibri" w:hAnsi="Calibri" w:cs="Calibri"/>
              </w:rPr>
            </w:pPr>
            <w:r w:rsidRPr="071D331D">
              <w:rPr>
                <w:rFonts w:ascii="Calibri" w:hAnsi="Calibri" w:cs="Calibri"/>
              </w:rPr>
              <w:t xml:space="preserve">Hello, I am extremely interested in working as a </w:t>
            </w:r>
            <w:r w:rsidR="0099432F">
              <w:rPr>
                <w:rFonts w:ascii="Calibri" w:hAnsi="Calibri" w:cs="Calibri"/>
              </w:rPr>
              <w:t>Frontend</w:t>
            </w:r>
            <w:r w:rsidRPr="071D331D">
              <w:rPr>
                <w:rFonts w:ascii="Calibri" w:hAnsi="Calibri" w:cs="Calibri"/>
              </w:rPr>
              <w:t xml:space="preserve"> Developer for you. Let me see what I can do by going through an evaluation period. I cannot wait to put in what I learned to the test. I love learning Web development. I also have skills in front end development. If I get this opportunity, I will continue to educate Myself and everyone around me.</w:t>
            </w:r>
          </w:p>
          <w:p w14:paraId="5DA6633F" w14:textId="77777777" w:rsidR="002545BD" w:rsidRPr="00E572D6" w:rsidRDefault="002545BD" w:rsidP="00AC6C7E">
            <w:pPr>
              <w:pStyle w:val="Heading2"/>
              <w:rPr>
                <w:rFonts w:ascii="Calibri" w:hAnsi="Calibri" w:cs="Calibri"/>
                <w:color w:val="0072C7"/>
              </w:rPr>
            </w:pPr>
            <w:r>
              <w:rPr>
                <w:rFonts w:ascii="Calibri" w:hAnsi="Calibri" w:cs="Calibri"/>
                <w:color w:val="0072C7"/>
              </w:rPr>
              <w:t>Skills</w:t>
            </w:r>
          </w:p>
          <w:p w14:paraId="533A4373" w14:textId="61AA96DF" w:rsidR="002545BD" w:rsidRDefault="071D331D" w:rsidP="002545B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71D331D">
              <w:rPr>
                <w:rFonts w:ascii="Calibri" w:hAnsi="Calibri" w:cs="Calibri"/>
              </w:rPr>
              <w:t xml:space="preserve">Html                                     </w:t>
            </w:r>
          </w:p>
          <w:p w14:paraId="7D3A6B44" w14:textId="1F72C9BB" w:rsidR="002545BD" w:rsidRDefault="071D331D" w:rsidP="002545B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71D331D">
              <w:rPr>
                <w:rFonts w:ascii="Calibri" w:hAnsi="Calibri" w:cs="Calibri"/>
              </w:rPr>
              <w:t xml:space="preserve">CSS                                       </w:t>
            </w:r>
          </w:p>
          <w:p w14:paraId="4531FD66" w14:textId="77777777" w:rsidR="002545BD" w:rsidRDefault="002545BD" w:rsidP="002545B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JavaScript</w:t>
            </w:r>
          </w:p>
          <w:p w14:paraId="29D308E6" w14:textId="1E67A177" w:rsidR="002545BD" w:rsidRDefault="002545BD" w:rsidP="002545B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RWD</w:t>
            </w:r>
          </w:p>
          <w:p w14:paraId="2009270A" w14:textId="77777777" w:rsidR="002545BD" w:rsidRDefault="002545BD" w:rsidP="002545B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REACT</w:t>
            </w:r>
          </w:p>
          <w:p w14:paraId="1A2B690D" w14:textId="77777777" w:rsidR="002545BD" w:rsidRDefault="002545BD" w:rsidP="002545B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CSS3</w:t>
            </w:r>
          </w:p>
          <w:p w14:paraId="0E69D6F7" w14:textId="77777777" w:rsidR="002545BD" w:rsidRDefault="002545BD" w:rsidP="002545B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HTML5</w:t>
            </w:r>
          </w:p>
          <w:p w14:paraId="040635A3" w14:textId="213A7F96" w:rsidR="00D070F3" w:rsidRDefault="00D070F3" w:rsidP="002545B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JavaScript </w:t>
            </w:r>
            <w:r w:rsidR="00D07E8D">
              <w:rPr>
                <w:rFonts w:ascii="Calibri" w:hAnsi="Calibri" w:cs="Calibri"/>
              </w:rPr>
              <w:t>ES6</w:t>
            </w:r>
          </w:p>
          <w:p w14:paraId="7D25AFBF" w14:textId="0209F077" w:rsidR="002545BD" w:rsidRPr="00E572D6" w:rsidRDefault="002545BD" w:rsidP="006D2B18">
            <w:pPr>
              <w:pStyle w:val="Heading2"/>
              <w:rPr>
                <w:rFonts w:ascii="Calibri" w:hAnsi="Calibri" w:cs="Calibri"/>
                <w:color w:val="0072C7"/>
              </w:rPr>
            </w:pPr>
          </w:p>
          <w:p w14:paraId="29D43B6F" w14:textId="77777777" w:rsidR="002545BD" w:rsidRPr="0056708E" w:rsidRDefault="002545BD" w:rsidP="006D2B18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Calibri" w:hAnsi="Calibri" w:cs="Calibri"/>
                <w:sz w:val="24"/>
              </w:rPr>
            </w:pPr>
          </w:p>
        </w:tc>
      </w:tr>
      <w:tr w:rsidR="002545BD" w14:paraId="4B107E33" w14:textId="77777777" w:rsidTr="071D331D">
        <w:trPr>
          <w:trHeight w:val="21"/>
        </w:trPr>
        <w:tc>
          <w:tcPr>
            <w:tcW w:w="736" w:type="dxa"/>
          </w:tcPr>
          <w:p w14:paraId="5CEA6F66" w14:textId="77777777" w:rsidR="002545BD" w:rsidRPr="00D666CD" w:rsidRDefault="002545BD">
            <w:pPr>
              <w:pStyle w:val="BodyText"/>
              <w:kinsoku w:val="0"/>
              <w:overflowPunct w:val="0"/>
              <w:rPr>
                <w:rFonts w:ascii="Calibri" w:hAnsi="Calibri" w:cs="Calibri"/>
                <w:color w:val="DD8047" w:themeColor="accent2"/>
              </w:rPr>
            </w:pPr>
          </w:p>
        </w:tc>
        <w:tc>
          <w:tcPr>
            <w:tcW w:w="3179" w:type="dxa"/>
            <w:gridSpan w:val="2"/>
          </w:tcPr>
          <w:p w14:paraId="28C0925E" w14:textId="77777777" w:rsidR="002545BD" w:rsidRPr="00D666CD" w:rsidRDefault="002545BD">
            <w:pPr>
              <w:pStyle w:val="BodyText"/>
              <w:kinsoku w:val="0"/>
              <w:overflowPunct w:val="0"/>
              <w:rPr>
                <w:rFonts w:ascii="Calibri" w:hAnsi="Calibri" w:cs="Calibri"/>
                <w:color w:val="DD8047" w:themeColor="accent2"/>
              </w:rPr>
            </w:pPr>
          </w:p>
        </w:tc>
        <w:tc>
          <w:tcPr>
            <w:tcW w:w="259" w:type="dxa"/>
            <w:vMerge/>
          </w:tcPr>
          <w:p w14:paraId="7EBBF2B7" w14:textId="77777777" w:rsidR="002545BD" w:rsidRDefault="002545BD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755" w:type="dxa"/>
            <w:vMerge/>
          </w:tcPr>
          <w:p w14:paraId="0B5B5D21" w14:textId="77777777" w:rsidR="002545BD" w:rsidRPr="00590471" w:rsidRDefault="002545BD" w:rsidP="00222466"/>
        </w:tc>
      </w:tr>
      <w:tr w:rsidR="002545BD" w14:paraId="600239E9" w14:textId="77777777" w:rsidTr="071D331D">
        <w:trPr>
          <w:trHeight w:val="173"/>
        </w:trPr>
        <w:tc>
          <w:tcPr>
            <w:tcW w:w="736" w:type="dxa"/>
          </w:tcPr>
          <w:p w14:paraId="52C641BE" w14:textId="77777777" w:rsidR="002545BD" w:rsidRPr="00D666CD" w:rsidRDefault="002545BD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43" w:type="dxa"/>
            <w:tcMar>
              <w:left w:w="0" w:type="dxa"/>
              <w:right w:w="0" w:type="dxa"/>
            </w:tcMar>
            <w:vAlign w:val="center"/>
          </w:tcPr>
          <w:p w14:paraId="1AD50059" w14:textId="1D0D6A21" w:rsidR="002545BD" w:rsidRPr="00D666CD" w:rsidRDefault="00847218" w:rsidP="006D79A8">
            <w:pPr>
              <w:pStyle w:val="Information"/>
              <w:jc w:val="center"/>
              <w:rPr>
                <w:rStyle w:val="Strong"/>
                <w:rFonts w:ascii="Calibri" w:hAnsi="Calibri" w:cs="Calibri"/>
                <w:b w:val="0"/>
                <w:bCs w:val="0"/>
                <w:color w:val="666666"/>
              </w:rPr>
            </w:pPr>
            <w:r>
              <w:rPr>
                <w:noProof/>
              </w:rPr>
              <w:drawing>
                <wp:inline distT="0" distB="0" distL="0" distR="0" wp14:anchorId="41D348B9" wp14:editId="0384E9E3">
                  <wp:extent cx="400050" cy="400050"/>
                  <wp:effectExtent l="0" t="0" r="0" b="0"/>
                  <wp:docPr id="5" name="Picture 5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clip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6" w:type="dxa"/>
            <w:vAlign w:val="center"/>
          </w:tcPr>
          <w:p w14:paraId="787B2681" w14:textId="424FD59C" w:rsidR="002545BD" w:rsidRPr="00D666CD" w:rsidRDefault="002545BD" w:rsidP="00380FD1">
            <w:pPr>
              <w:pStyle w:val="Information"/>
            </w:pPr>
          </w:p>
          <w:p w14:paraId="27810A57" w14:textId="4DDF4269" w:rsidR="002545BD" w:rsidRPr="00D666CD" w:rsidRDefault="002545BD" w:rsidP="00380FD1">
            <w:pPr>
              <w:pStyle w:val="Information"/>
            </w:pPr>
            <w:r w:rsidRPr="00D666CD">
              <w:t>Ca</w:t>
            </w:r>
            <w:r w:rsidR="0053445A">
              <w:t>lifornia</w:t>
            </w:r>
          </w:p>
        </w:tc>
        <w:tc>
          <w:tcPr>
            <w:tcW w:w="259" w:type="dxa"/>
            <w:vMerge/>
          </w:tcPr>
          <w:p w14:paraId="1C767F9A" w14:textId="77777777" w:rsidR="002545BD" w:rsidRDefault="002545BD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755" w:type="dxa"/>
            <w:vMerge/>
          </w:tcPr>
          <w:p w14:paraId="090A022D" w14:textId="77777777" w:rsidR="002545BD" w:rsidRDefault="002545BD" w:rsidP="005801E5">
            <w:pPr>
              <w:pStyle w:val="Heading1"/>
            </w:pPr>
          </w:p>
        </w:tc>
      </w:tr>
      <w:tr w:rsidR="002545BD" w14:paraId="5F109DC1" w14:textId="77777777" w:rsidTr="071D331D">
        <w:trPr>
          <w:trHeight w:val="58"/>
        </w:trPr>
        <w:tc>
          <w:tcPr>
            <w:tcW w:w="736" w:type="dxa"/>
          </w:tcPr>
          <w:p w14:paraId="50747703" w14:textId="77777777" w:rsidR="002545BD" w:rsidRPr="00D666CD" w:rsidRDefault="002545BD" w:rsidP="00222466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3179" w:type="dxa"/>
            <w:gridSpan w:val="2"/>
            <w:vAlign w:val="center"/>
          </w:tcPr>
          <w:p w14:paraId="1F067FFD" w14:textId="77777777" w:rsidR="002545BD" w:rsidRPr="00D666CD" w:rsidRDefault="002545BD" w:rsidP="00222466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59" w:type="dxa"/>
            <w:vMerge/>
          </w:tcPr>
          <w:p w14:paraId="5768D4D7" w14:textId="77777777" w:rsidR="002545BD" w:rsidRDefault="002545BD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755" w:type="dxa"/>
            <w:vMerge/>
          </w:tcPr>
          <w:p w14:paraId="6BBA2454" w14:textId="77777777" w:rsidR="002545BD" w:rsidRDefault="002545BD" w:rsidP="005801E5">
            <w:pPr>
              <w:pStyle w:val="Heading1"/>
            </w:pPr>
          </w:p>
        </w:tc>
      </w:tr>
      <w:tr w:rsidR="002545BD" w14:paraId="3487DF62" w14:textId="77777777" w:rsidTr="071D331D">
        <w:trPr>
          <w:trHeight w:val="199"/>
        </w:trPr>
        <w:tc>
          <w:tcPr>
            <w:tcW w:w="736" w:type="dxa"/>
          </w:tcPr>
          <w:p w14:paraId="1B80DD0B" w14:textId="77777777" w:rsidR="002545BD" w:rsidRPr="00D666CD" w:rsidRDefault="002545BD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43" w:type="dxa"/>
            <w:tcMar>
              <w:left w:w="0" w:type="dxa"/>
              <w:right w:w="0" w:type="dxa"/>
            </w:tcMar>
            <w:vAlign w:val="center"/>
          </w:tcPr>
          <w:p w14:paraId="39ACA000" w14:textId="2DD4B1A4" w:rsidR="002545BD" w:rsidRPr="00D666CD" w:rsidRDefault="007F0556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</w:rPr>
              <w:drawing>
                <wp:inline distT="0" distB="0" distL="0" distR="0" wp14:anchorId="0E7AD1B7" wp14:editId="1ACC7A59">
                  <wp:extent cx="475615" cy="395950"/>
                  <wp:effectExtent l="0" t="0" r="0" b="4445"/>
                  <wp:docPr id="4" name="Picture 4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, clipar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91" cy="404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6" w:type="dxa"/>
            <w:vAlign w:val="center"/>
          </w:tcPr>
          <w:p w14:paraId="2E82F1E6" w14:textId="77777777" w:rsidR="002545BD" w:rsidRPr="00D666CD" w:rsidRDefault="002545BD" w:rsidP="00380FD1">
            <w:pPr>
              <w:pStyle w:val="Information"/>
            </w:pPr>
            <w:r w:rsidRPr="00D666CD">
              <w:t>1559-755-6052</w:t>
            </w:r>
          </w:p>
        </w:tc>
        <w:tc>
          <w:tcPr>
            <w:tcW w:w="259" w:type="dxa"/>
            <w:vMerge/>
          </w:tcPr>
          <w:p w14:paraId="7086CC7C" w14:textId="77777777" w:rsidR="002545BD" w:rsidRDefault="002545BD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755" w:type="dxa"/>
            <w:vMerge/>
          </w:tcPr>
          <w:p w14:paraId="7E5F9945" w14:textId="77777777" w:rsidR="002545BD" w:rsidRDefault="002545BD" w:rsidP="005801E5">
            <w:pPr>
              <w:pStyle w:val="Heading1"/>
            </w:pPr>
          </w:p>
        </w:tc>
      </w:tr>
      <w:tr w:rsidR="002545BD" w14:paraId="4E892037" w14:textId="77777777" w:rsidTr="071D331D">
        <w:trPr>
          <w:trHeight w:val="58"/>
        </w:trPr>
        <w:tc>
          <w:tcPr>
            <w:tcW w:w="736" w:type="dxa"/>
          </w:tcPr>
          <w:p w14:paraId="5B917B0E" w14:textId="77777777" w:rsidR="002545BD" w:rsidRPr="00D666CD" w:rsidRDefault="002545BD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3179" w:type="dxa"/>
            <w:gridSpan w:val="2"/>
            <w:vAlign w:val="center"/>
          </w:tcPr>
          <w:p w14:paraId="772ABAB9" w14:textId="77777777" w:rsidR="002545BD" w:rsidRPr="00D666CD" w:rsidRDefault="002545BD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59" w:type="dxa"/>
            <w:vMerge/>
          </w:tcPr>
          <w:p w14:paraId="3D4A47F7" w14:textId="77777777" w:rsidR="002545BD" w:rsidRDefault="002545BD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755" w:type="dxa"/>
            <w:vMerge/>
          </w:tcPr>
          <w:p w14:paraId="65B792D7" w14:textId="77777777" w:rsidR="002545BD" w:rsidRDefault="002545BD" w:rsidP="005801E5">
            <w:pPr>
              <w:pStyle w:val="Heading1"/>
            </w:pPr>
          </w:p>
        </w:tc>
      </w:tr>
      <w:tr w:rsidR="002545BD" w14:paraId="08DCCC17" w14:textId="77777777" w:rsidTr="071D331D">
        <w:trPr>
          <w:trHeight w:val="202"/>
        </w:trPr>
        <w:tc>
          <w:tcPr>
            <w:tcW w:w="736" w:type="dxa"/>
          </w:tcPr>
          <w:p w14:paraId="7DA5BD36" w14:textId="77777777" w:rsidR="002545BD" w:rsidRPr="00D666CD" w:rsidRDefault="002545BD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43" w:type="dxa"/>
            <w:tcMar>
              <w:left w:w="0" w:type="dxa"/>
              <w:right w:w="0" w:type="dxa"/>
            </w:tcMar>
            <w:vAlign w:val="center"/>
          </w:tcPr>
          <w:p w14:paraId="5A58BBA6" w14:textId="74FFB6B2" w:rsidR="002545BD" w:rsidRPr="00D666CD" w:rsidRDefault="007B34AD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rFonts w:ascii="Calibri" w:hAnsi="Calibri" w:cs="Calibri"/>
                <w:noProof/>
                <w:color w:val="666666"/>
              </w:rPr>
              <w:drawing>
                <wp:inline distT="0" distB="0" distL="0" distR="0" wp14:anchorId="1110CE8B" wp14:editId="45E06962">
                  <wp:extent cx="408305" cy="408305"/>
                  <wp:effectExtent l="0" t="0" r="0" b="0"/>
                  <wp:docPr id="7" name="Picture 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con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" cy="40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6" w:type="dxa"/>
            <w:vAlign w:val="center"/>
          </w:tcPr>
          <w:p w14:paraId="1923B309" w14:textId="77777777" w:rsidR="002545BD" w:rsidRPr="00D666CD" w:rsidRDefault="002545BD" w:rsidP="00380FD1">
            <w:pPr>
              <w:pStyle w:val="Information"/>
            </w:pPr>
            <w:r w:rsidRPr="00D666CD">
              <w:t>Bozz212@gmail.com</w:t>
            </w:r>
          </w:p>
        </w:tc>
        <w:tc>
          <w:tcPr>
            <w:tcW w:w="259" w:type="dxa"/>
            <w:vMerge/>
          </w:tcPr>
          <w:p w14:paraId="0998310C" w14:textId="77777777" w:rsidR="002545BD" w:rsidRDefault="002545BD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755" w:type="dxa"/>
            <w:vMerge/>
          </w:tcPr>
          <w:p w14:paraId="2E9E457E" w14:textId="77777777" w:rsidR="002545BD" w:rsidRDefault="002545BD" w:rsidP="005801E5">
            <w:pPr>
              <w:pStyle w:val="Heading1"/>
            </w:pPr>
          </w:p>
        </w:tc>
      </w:tr>
      <w:tr w:rsidR="002545BD" w14:paraId="2CF2DA02" w14:textId="77777777" w:rsidTr="071D331D">
        <w:trPr>
          <w:trHeight w:val="55"/>
        </w:trPr>
        <w:tc>
          <w:tcPr>
            <w:tcW w:w="736" w:type="dxa"/>
          </w:tcPr>
          <w:p w14:paraId="198E559D" w14:textId="77777777" w:rsidR="002545BD" w:rsidRPr="00D666CD" w:rsidRDefault="002545BD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3179" w:type="dxa"/>
            <w:gridSpan w:val="2"/>
            <w:vAlign w:val="center"/>
          </w:tcPr>
          <w:p w14:paraId="047737EA" w14:textId="77777777" w:rsidR="002545BD" w:rsidRPr="00D666CD" w:rsidRDefault="002545BD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59" w:type="dxa"/>
            <w:vMerge/>
          </w:tcPr>
          <w:p w14:paraId="6CA8B13F" w14:textId="77777777" w:rsidR="002545BD" w:rsidRDefault="002545BD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755" w:type="dxa"/>
            <w:vMerge/>
          </w:tcPr>
          <w:p w14:paraId="1EA4A24B" w14:textId="77777777" w:rsidR="002545BD" w:rsidRDefault="002545BD" w:rsidP="005801E5">
            <w:pPr>
              <w:pStyle w:val="Heading1"/>
            </w:pPr>
          </w:p>
        </w:tc>
      </w:tr>
      <w:tr w:rsidR="002545BD" w14:paraId="2A319407" w14:textId="77777777" w:rsidTr="071D331D">
        <w:trPr>
          <w:trHeight w:val="202"/>
        </w:trPr>
        <w:tc>
          <w:tcPr>
            <w:tcW w:w="736" w:type="dxa"/>
          </w:tcPr>
          <w:p w14:paraId="7BA2527E" w14:textId="77777777" w:rsidR="002545BD" w:rsidRPr="00D666CD" w:rsidRDefault="002545BD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43" w:type="dxa"/>
            <w:tcMar>
              <w:left w:w="0" w:type="dxa"/>
              <w:right w:w="0" w:type="dxa"/>
            </w:tcMar>
            <w:vAlign w:val="center"/>
          </w:tcPr>
          <w:p w14:paraId="6E377BFC" w14:textId="637A3F83" w:rsidR="00AE7DE3" w:rsidRDefault="00AE7DE3" w:rsidP="004837CA">
            <w:pPr>
              <w:pStyle w:val="Information"/>
              <w:rPr>
                <w:rFonts w:ascii="Calibri" w:hAnsi="Calibri" w:cs="Calibri"/>
                <w:color w:val="666666"/>
              </w:rPr>
            </w:pPr>
          </w:p>
          <w:p w14:paraId="481F1630" w14:textId="65045580" w:rsidR="00AE7DE3" w:rsidRDefault="004837CA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rFonts w:ascii="Calibri" w:hAnsi="Calibri" w:cs="Calibri"/>
                <w:noProof/>
                <w:color w:val="666666"/>
              </w:rPr>
              <w:drawing>
                <wp:inline distT="0" distB="0" distL="0" distR="0" wp14:anchorId="725108A8" wp14:editId="29C60A39">
                  <wp:extent cx="440055" cy="440055"/>
                  <wp:effectExtent l="0" t="0" r="0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4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5C2CC" w14:textId="77777777" w:rsidR="00AE7DE3" w:rsidRDefault="00AE7DE3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</w:p>
          <w:p w14:paraId="1D43AED3" w14:textId="672BAD1C" w:rsidR="002545BD" w:rsidRPr="00D666CD" w:rsidRDefault="002545BD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536" w:type="dxa"/>
            <w:vAlign w:val="center"/>
          </w:tcPr>
          <w:p w14:paraId="57C3D3D1" w14:textId="2B6C07A8" w:rsidR="00AE7DE3" w:rsidRPr="00763D82" w:rsidRDefault="00763D82" w:rsidP="00380FD1">
            <w:pPr>
              <w:pStyle w:val="Information"/>
              <w:rPr>
                <w:rStyle w:val="Hyperlink"/>
              </w:rPr>
            </w:pPr>
            <w:r>
              <w:fldChar w:fldCharType="begin"/>
            </w:r>
            <w:r w:rsidR="00151FAF">
              <w:instrText>HYPERLINK "https://jjimenez212.github.io/Portfolio/"</w:instrText>
            </w:r>
            <w:r>
              <w:fldChar w:fldCharType="separate"/>
            </w:r>
            <w:r w:rsidR="00AE7DE3" w:rsidRPr="00763D82">
              <w:rPr>
                <w:rStyle w:val="Hyperlink"/>
              </w:rPr>
              <w:t>Portfolio (jjimene</w:t>
            </w:r>
            <w:r w:rsidR="00AE7DE3" w:rsidRPr="00763D82">
              <w:rPr>
                <w:rStyle w:val="Hyperlink"/>
              </w:rPr>
              <w:t>z</w:t>
            </w:r>
            <w:r w:rsidR="00AE7DE3" w:rsidRPr="00763D82">
              <w:rPr>
                <w:rStyle w:val="Hyperlink"/>
              </w:rPr>
              <w:t>212</w:t>
            </w:r>
            <w:r w:rsidR="00AE7DE3" w:rsidRPr="00763D82">
              <w:rPr>
                <w:rStyle w:val="Hyperlink"/>
              </w:rPr>
              <w:t>.</w:t>
            </w:r>
            <w:r w:rsidR="00AE7DE3" w:rsidRPr="00763D82">
              <w:rPr>
                <w:rStyle w:val="Hyperlink"/>
              </w:rPr>
              <w:t>github.io)</w:t>
            </w:r>
          </w:p>
          <w:p w14:paraId="4896A2A7" w14:textId="3A32A7FC" w:rsidR="002545BD" w:rsidRPr="00D666CD" w:rsidRDefault="00763D82" w:rsidP="00380FD1">
            <w:pPr>
              <w:pStyle w:val="Information"/>
            </w:pPr>
            <w:r>
              <w:fldChar w:fldCharType="end"/>
            </w:r>
          </w:p>
        </w:tc>
        <w:tc>
          <w:tcPr>
            <w:tcW w:w="259" w:type="dxa"/>
            <w:vMerge/>
          </w:tcPr>
          <w:p w14:paraId="55EABDE1" w14:textId="77777777" w:rsidR="002545BD" w:rsidRDefault="002545BD" w:rsidP="00A14C79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755" w:type="dxa"/>
            <w:vMerge/>
          </w:tcPr>
          <w:p w14:paraId="29833915" w14:textId="77777777" w:rsidR="002545BD" w:rsidRDefault="002545BD" w:rsidP="005801E5">
            <w:pPr>
              <w:pStyle w:val="Heading1"/>
            </w:pPr>
          </w:p>
        </w:tc>
      </w:tr>
      <w:tr w:rsidR="002545BD" w14:paraId="1075A54B" w14:textId="77777777" w:rsidTr="071D331D">
        <w:trPr>
          <w:trHeight w:val="784"/>
        </w:trPr>
        <w:tc>
          <w:tcPr>
            <w:tcW w:w="736" w:type="dxa"/>
          </w:tcPr>
          <w:p w14:paraId="4B088943" w14:textId="6F24E1B2" w:rsidR="002545BD" w:rsidRPr="00D666CD" w:rsidRDefault="002545BD" w:rsidP="00222466">
            <w:pPr>
              <w:rPr>
                <w:rFonts w:ascii="Calibri" w:hAnsi="Calibri" w:cs="Calibri"/>
                <w:color w:val="DD8047" w:themeColor="accent2"/>
              </w:rPr>
            </w:pPr>
          </w:p>
        </w:tc>
        <w:tc>
          <w:tcPr>
            <w:tcW w:w="3179" w:type="dxa"/>
            <w:gridSpan w:val="2"/>
          </w:tcPr>
          <w:p w14:paraId="2186BC70" w14:textId="43AB830C" w:rsidR="002545BD" w:rsidRDefault="002545BD" w:rsidP="00C3432B">
            <w:pPr>
              <w:jc w:val="both"/>
              <w:rPr>
                <w:rFonts w:ascii="Calibri" w:hAnsi="Calibri" w:cs="Calibri"/>
                <w:color w:val="DD8047" w:themeColor="accent2"/>
              </w:rPr>
            </w:pPr>
          </w:p>
          <w:p w14:paraId="25CF3B07" w14:textId="515F309D" w:rsidR="007B34AD" w:rsidRPr="00D666CD" w:rsidRDefault="007B34AD" w:rsidP="00C3432B">
            <w:pPr>
              <w:jc w:val="both"/>
              <w:rPr>
                <w:rFonts w:ascii="Calibri" w:hAnsi="Calibri" w:cs="Calibri"/>
                <w:color w:val="DD8047" w:themeColor="accent2"/>
              </w:rPr>
            </w:pPr>
          </w:p>
          <w:p w14:paraId="6778A5E4" w14:textId="77777777" w:rsidR="002545BD" w:rsidRPr="00D666CD" w:rsidRDefault="002545BD" w:rsidP="00C3432B">
            <w:pPr>
              <w:pStyle w:val="Heading2"/>
              <w:jc w:val="both"/>
              <w:rPr>
                <w:rFonts w:ascii="Calibri" w:hAnsi="Calibri" w:cs="Calibri"/>
                <w:color w:val="0072C7"/>
              </w:rPr>
            </w:pPr>
            <w:r w:rsidRPr="00D666CD">
              <w:rPr>
                <w:rFonts w:ascii="Calibri" w:hAnsi="Calibri" w:cs="Calibri"/>
                <w:color w:val="0072C7"/>
              </w:rPr>
              <w:t>Skills</w:t>
            </w:r>
          </w:p>
          <w:p w14:paraId="1A80FD9D" w14:textId="77777777" w:rsidR="002545BD" w:rsidRPr="00D666CD" w:rsidRDefault="002545BD" w:rsidP="00C3432B">
            <w:pPr>
              <w:pStyle w:val="ListParagraph"/>
              <w:numPr>
                <w:ilvl w:val="0"/>
                <w:numId w:val="4"/>
              </w:numPr>
              <w:jc w:val="both"/>
            </w:pPr>
            <w:r w:rsidRPr="00D666CD">
              <w:t>Git controls</w:t>
            </w:r>
          </w:p>
          <w:p w14:paraId="618E2515" w14:textId="77777777" w:rsidR="002545BD" w:rsidRPr="00D666CD" w:rsidRDefault="002545BD" w:rsidP="00C3432B">
            <w:pPr>
              <w:pStyle w:val="ListParagraph"/>
              <w:numPr>
                <w:ilvl w:val="0"/>
                <w:numId w:val="4"/>
              </w:numPr>
              <w:jc w:val="both"/>
            </w:pPr>
            <w:r w:rsidRPr="00D666CD">
              <w:t>Web Developer</w:t>
            </w:r>
          </w:p>
          <w:p w14:paraId="2531878C" w14:textId="77777777" w:rsidR="002545BD" w:rsidRDefault="002545BD" w:rsidP="00C3432B">
            <w:pPr>
              <w:pStyle w:val="ListParagraph"/>
              <w:numPr>
                <w:ilvl w:val="0"/>
                <w:numId w:val="4"/>
              </w:numPr>
              <w:jc w:val="both"/>
            </w:pPr>
            <w:r w:rsidRPr="00D666CD">
              <w:t>Front End Developer</w:t>
            </w:r>
          </w:p>
          <w:p w14:paraId="7829D56E" w14:textId="77777777" w:rsidR="002545BD" w:rsidRPr="00D666CD" w:rsidRDefault="002545BD" w:rsidP="00C3432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GitHub</w:t>
            </w:r>
          </w:p>
          <w:p w14:paraId="77EDD96A" w14:textId="0887E6E0" w:rsidR="002545BD" w:rsidRPr="00D666CD" w:rsidRDefault="002545BD" w:rsidP="00C3432B">
            <w:pPr>
              <w:jc w:val="both"/>
            </w:pPr>
          </w:p>
          <w:sdt>
            <w:sdtPr>
              <w:rPr>
                <w:rFonts w:ascii="Calibri" w:hAnsi="Calibri" w:cs="Calibri"/>
                <w:color w:val="0072C7"/>
              </w:rPr>
              <w:id w:val="1374043770"/>
              <w:placeholder>
                <w:docPart w:val="D71E3205B0F743CB8153ADDCFF3AA721"/>
              </w:placeholder>
              <w:temporary/>
              <w:showingPlcHdr/>
              <w15:appearance w15:val="hidden"/>
            </w:sdtPr>
            <w:sdtContent>
              <w:p w14:paraId="7ABAAC78" w14:textId="77777777" w:rsidR="002545BD" w:rsidRDefault="002545BD" w:rsidP="00C3432B">
                <w:pPr>
                  <w:pStyle w:val="Heading2"/>
                  <w:jc w:val="both"/>
                  <w:rPr>
                    <w:rFonts w:ascii="Calibri" w:hAnsi="Calibri" w:cs="Calibri"/>
                    <w:b w:val="0"/>
                    <w:bCs w:val="0"/>
                    <w:color w:val="0072C7"/>
                    <w:szCs w:val="22"/>
                  </w:rPr>
                </w:pPr>
                <w:r w:rsidRPr="00AC6C7E">
                  <w:t>References</w:t>
                </w:r>
              </w:p>
            </w:sdtContent>
          </w:sdt>
          <w:p w14:paraId="66776643" w14:textId="3CB4949E" w:rsidR="002545BD" w:rsidRPr="00DC04EA" w:rsidRDefault="002545BD" w:rsidP="007B34AD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Mitxpro </w:t>
            </w:r>
            <w:r w:rsidR="007B34A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[Massachusetts Institute of technology]</w:t>
            </w:r>
          </w:p>
          <w:p w14:paraId="4CD7A41A" w14:textId="77777777" w:rsidR="002545BD" w:rsidRPr="00D666CD" w:rsidRDefault="002545BD" w:rsidP="00C3432B">
            <w:pPr>
              <w:pStyle w:val="Heading2"/>
              <w:jc w:val="both"/>
              <w:rPr>
                <w:rFonts w:ascii="Calibri" w:hAnsi="Calibri" w:cs="Calibri"/>
                <w:color w:val="0072C7"/>
              </w:rPr>
            </w:pPr>
          </w:p>
        </w:tc>
        <w:tc>
          <w:tcPr>
            <w:tcW w:w="259" w:type="dxa"/>
          </w:tcPr>
          <w:p w14:paraId="07BF5C21" w14:textId="77777777" w:rsidR="002545BD" w:rsidRDefault="002545BD" w:rsidP="00222466"/>
        </w:tc>
        <w:tc>
          <w:tcPr>
            <w:tcW w:w="6755" w:type="dxa"/>
            <w:vMerge/>
          </w:tcPr>
          <w:p w14:paraId="533E19EE" w14:textId="77777777" w:rsidR="002545BD" w:rsidRDefault="002545BD" w:rsidP="00222466"/>
        </w:tc>
      </w:tr>
    </w:tbl>
    <w:p w14:paraId="1C90B070" w14:textId="2B4B1E05" w:rsidR="00DA7FA6" w:rsidRDefault="00DA7FA6" w:rsidP="007816E7">
      <w:pPr>
        <w:tabs>
          <w:tab w:val="left" w:pos="990"/>
        </w:tabs>
        <w:spacing w:after="0"/>
        <w:rPr>
          <w:sz w:val="8"/>
        </w:rPr>
      </w:pPr>
    </w:p>
    <w:sectPr w:rsidR="00DA7FA6" w:rsidSect="00C3432B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F1ADD" w14:textId="77777777" w:rsidR="001F363B" w:rsidRDefault="001F363B" w:rsidP="000C45FF">
      <w:r>
        <w:separator/>
      </w:r>
    </w:p>
  </w:endnote>
  <w:endnote w:type="continuationSeparator" w:id="0">
    <w:p w14:paraId="4FD16D01" w14:textId="77777777" w:rsidR="001F363B" w:rsidRDefault="001F363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71D331D" w14:paraId="0886FE77" w14:textId="77777777" w:rsidTr="071D331D">
      <w:tc>
        <w:tcPr>
          <w:tcW w:w="3600" w:type="dxa"/>
        </w:tcPr>
        <w:p w14:paraId="5C39EEE0" w14:textId="24A1BFE0" w:rsidR="071D331D" w:rsidRDefault="071D331D" w:rsidP="071D331D">
          <w:pPr>
            <w:pStyle w:val="Header"/>
            <w:ind w:left="-115"/>
          </w:pPr>
        </w:p>
      </w:tc>
      <w:tc>
        <w:tcPr>
          <w:tcW w:w="3600" w:type="dxa"/>
        </w:tcPr>
        <w:p w14:paraId="147E715D" w14:textId="4C34E58E" w:rsidR="071D331D" w:rsidRDefault="071D331D" w:rsidP="071D331D">
          <w:pPr>
            <w:pStyle w:val="Header"/>
            <w:jc w:val="center"/>
          </w:pPr>
        </w:p>
      </w:tc>
      <w:tc>
        <w:tcPr>
          <w:tcW w:w="3600" w:type="dxa"/>
        </w:tcPr>
        <w:p w14:paraId="2C349FF9" w14:textId="02157E65" w:rsidR="071D331D" w:rsidRDefault="071D331D" w:rsidP="071D331D">
          <w:pPr>
            <w:pStyle w:val="Header"/>
            <w:ind w:right="-115"/>
            <w:jc w:val="right"/>
          </w:pPr>
        </w:p>
      </w:tc>
    </w:tr>
  </w:tbl>
  <w:p w14:paraId="54634A5B" w14:textId="77A02EB1" w:rsidR="071D331D" w:rsidRDefault="071D331D" w:rsidP="071D3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06111" w14:textId="77777777" w:rsidR="001F363B" w:rsidRDefault="001F363B" w:rsidP="000C45FF">
      <w:r>
        <w:separator/>
      </w:r>
    </w:p>
  </w:footnote>
  <w:footnote w:type="continuationSeparator" w:id="0">
    <w:p w14:paraId="1FB26C37" w14:textId="77777777" w:rsidR="001F363B" w:rsidRDefault="001F363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1B4B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EB48E8" wp14:editId="4158B2F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6" name="Graphic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D8B25C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2595A"/>
    <w:multiLevelType w:val="hybridMultilevel"/>
    <w:tmpl w:val="3D565E9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94E48"/>
    <w:multiLevelType w:val="hybridMultilevel"/>
    <w:tmpl w:val="60EA5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498949">
    <w:abstractNumId w:val="3"/>
  </w:num>
  <w:num w:numId="2" w16cid:durableId="1809938030">
    <w:abstractNumId w:val="1"/>
  </w:num>
  <w:num w:numId="3" w16cid:durableId="1699237106">
    <w:abstractNumId w:val="4"/>
  </w:num>
  <w:num w:numId="4" w16cid:durableId="1684818914">
    <w:abstractNumId w:val="2"/>
  </w:num>
  <w:num w:numId="5" w16cid:durableId="190096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D1"/>
    <w:rsid w:val="00007AFC"/>
    <w:rsid w:val="00036450"/>
    <w:rsid w:val="00040725"/>
    <w:rsid w:val="00060397"/>
    <w:rsid w:val="00061C84"/>
    <w:rsid w:val="000629D5"/>
    <w:rsid w:val="00076632"/>
    <w:rsid w:val="000C45FF"/>
    <w:rsid w:val="000E3FD1"/>
    <w:rsid w:val="000F46E6"/>
    <w:rsid w:val="00144BC6"/>
    <w:rsid w:val="00151FAF"/>
    <w:rsid w:val="0016657B"/>
    <w:rsid w:val="00180329"/>
    <w:rsid w:val="0019001F"/>
    <w:rsid w:val="001A74A5"/>
    <w:rsid w:val="001B2ABD"/>
    <w:rsid w:val="001D2335"/>
    <w:rsid w:val="001E1759"/>
    <w:rsid w:val="001E1D7D"/>
    <w:rsid w:val="001F1ECC"/>
    <w:rsid w:val="001F363B"/>
    <w:rsid w:val="002400EB"/>
    <w:rsid w:val="00240812"/>
    <w:rsid w:val="00244620"/>
    <w:rsid w:val="00253D90"/>
    <w:rsid w:val="002545BD"/>
    <w:rsid w:val="00256CF7"/>
    <w:rsid w:val="00264741"/>
    <w:rsid w:val="002F1C6B"/>
    <w:rsid w:val="0030481B"/>
    <w:rsid w:val="00336850"/>
    <w:rsid w:val="003A6BD1"/>
    <w:rsid w:val="00404827"/>
    <w:rsid w:val="004071FC"/>
    <w:rsid w:val="00445947"/>
    <w:rsid w:val="004813B3"/>
    <w:rsid w:val="004837CA"/>
    <w:rsid w:val="00496591"/>
    <w:rsid w:val="004C63E4"/>
    <w:rsid w:val="004D3011"/>
    <w:rsid w:val="00526290"/>
    <w:rsid w:val="0053445A"/>
    <w:rsid w:val="005645EE"/>
    <w:rsid w:val="005C302C"/>
    <w:rsid w:val="005D6006"/>
    <w:rsid w:val="005D6289"/>
    <w:rsid w:val="005E39D5"/>
    <w:rsid w:val="00612544"/>
    <w:rsid w:val="0062123A"/>
    <w:rsid w:val="00646E75"/>
    <w:rsid w:val="006610D6"/>
    <w:rsid w:val="006771D0"/>
    <w:rsid w:val="00684EB9"/>
    <w:rsid w:val="00691187"/>
    <w:rsid w:val="0071067A"/>
    <w:rsid w:val="00715FCB"/>
    <w:rsid w:val="00743101"/>
    <w:rsid w:val="00750B5A"/>
    <w:rsid w:val="00763D82"/>
    <w:rsid w:val="0078024C"/>
    <w:rsid w:val="007816E7"/>
    <w:rsid w:val="007867A0"/>
    <w:rsid w:val="007927F5"/>
    <w:rsid w:val="007B34AD"/>
    <w:rsid w:val="007D1351"/>
    <w:rsid w:val="007F0556"/>
    <w:rsid w:val="007F722B"/>
    <w:rsid w:val="00802CA0"/>
    <w:rsid w:val="00814519"/>
    <w:rsid w:val="00846D4F"/>
    <w:rsid w:val="00847218"/>
    <w:rsid w:val="008536E0"/>
    <w:rsid w:val="00896341"/>
    <w:rsid w:val="008C1736"/>
    <w:rsid w:val="00922D5C"/>
    <w:rsid w:val="00954852"/>
    <w:rsid w:val="0099432F"/>
    <w:rsid w:val="009B303B"/>
    <w:rsid w:val="009E569F"/>
    <w:rsid w:val="009E7C63"/>
    <w:rsid w:val="00A10A67"/>
    <w:rsid w:val="00A2118D"/>
    <w:rsid w:val="00A97585"/>
    <w:rsid w:val="00AC511F"/>
    <w:rsid w:val="00AD76E2"/>
    <w:rsid w:val="00AE7DE3"/>
    <w:rsid w:val="00B20152"/>
    <w:rsid w:val="00B70850"/>
    <w:rsid w:val="00C066B6"/>
    <w:rsid w:val="00C3432B"/>
    <w:rsid w:val="00C37BA1"/>
    <w:rsid w:val="00C4674C"/>
    <w:rsid w:val="00C506CF"/>
    <w:rsid w:val="00C72BED"/>
    <w:rsid w:val="00C9578B"/>
    <w:rsid w:val="00CA562E"/>
    <w:rsid w:val="00CB2D30"/>
    <w:rsid w:val="00CE514B"/>
    <w:rsid w:val="00CF5072"/>
    <w:rsid w:val="00D070F3"/>
    <w:rsid w:val="00D07E8D"/>
    <w:rsid w:val="00D2370A"/>
    <w:rsid w:val="00D23A5B"/>
    <w:rsid w:val="00D2522B"/>
    <w:rsid w:val="00D2728C"/>
    <w:rsid w:val="00D82F2F"/>
    <w:rsid w:val="00D94CE0"/>
    <w:rsid w:val="00DA694B"/>
    <w:rsid w:val="00DA7FA6"/>
    <w:rsid w:val="00DD172A"/>
    <w:rsid w:val="00E068E1"/>
    <w:rsid w:val="00E25A26"/>
    <w:rsid w:val="00E55D74"/>
    <w:rsid w:val="00E866EC"/>
    <w:rsid w:val="00E87517"/>
    <w:rsid w:val="00E93B74"/>
    <w:rsid w:val="00EA0A78"/>
    <w:rsid w:val="00EB3A62"/>
    <w:rsid w:val="00F16D79"/>
    <w:rsid w:val="00F53E8C"/>
    <w:rsid w:val="00F60274"/>
    <w:rsid w:val="00F77FB9"/>
    <w:rsid w:val="00F93CCD"/>
    <w:rsid w:val="00FB068F"/>
    <w:rsid w:val="071D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41A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F1C6B"/>
    <w:rPr>
      <w:color w:val="704404" w:themeColor="followedHyperlink"/>
      <w:u w:val="single"/>
    </w:rPr>
  </w:style>
  <w:style w:type="paragraph" w:styleId="ListParagraph">
    <w:name w:val="List Paragraph"/>
    <w:basedOn w:val="BodyText"/>
    <w:uiPriority w:val="1"/>
    <w:semiHidden/>
    <w:qFormat/>
    <w:rsid w:val="00D2370A"/>
    <w:pPr>
      <w:widowControl w:val="0"/>
      <w:numPr>
        <w:numId w:val="2"/>
      </w:numPr>
      <w:autoSpaceDE w:val="0"/>
      <w:autoSpaceDN w:val="0"/>
      <w:adjustRightInd w:val="0"/>
    </w:pPr>
    <w:rPr>
      <w:rFonts w:eastAsia="Times New Roman" w:cs="Times New Roman"/>
      <w:sz w:val="20"/>
      <w:szCs w:val="24"/>
      <w:lang w:eastAsia="en-US"/>
    </w:rPr>
  </w:style>
  <w:style w:type="paragraph" w:customStyle="1" w:styleId="Dates">
    <w:name w:val="Dates"/>
    <w:basedOn w:val="BodyText"/>
    <w:qFormat/>
    <w:rsid w:val="00D2370A"/>
    <w:pPr>
      <w:widowControl w:val="0"/>
      <w:kinsoku w:val="0"/>
      <w:overflowPunct w:val="0"/>
      <w:autoSpaceDE w:val="0"/>
      <w:autoSpaceDN w:val="0"/>
      <w:adjustRightInd w:val="0"/>
      <w:spacing w:after="0"/>
    </w:pPr>
    <w:rPr>
      <w:rFonts w:eastAsia="Times New Roman" w:cs="Times New Roman"/>
      <w:b/>
      <w:color w:val="000000" w:themeColor="text1"/>
      <w:sz w:val="18"/>
      <w:szCs w:val="20"/>
      <w:lang w:eastAsia="en-US"/>
    </w:rPr>
  </w:style>
  <w:style w:type="character" w:styleId="Strong">
    <w:name w:val="Strong"/>
    <w:basedOn w:val="DefaultParagraphFont"/>
    <w:uiPriority w:val="22"/>
    <w:semiHidden/>
    <w:qFormat/>
    <w:rsid w:val="00D2370A"/>
    <w:rPr>
      <w:b/>
      <w:bCs/>
      <w:color w:val="D8B25C" w:themeColor="accent4"/>
    </w:rPr>
  </w:style>
  <w:style w:type="paragraph" w:customStyle="1" w:styleId="Experience">
    <w:name w:val="Experience"/>
    <w:basedOn w:val="Normal"/>
    <w:qFormat/>
    <w:rsid w:val="00D2370A"/>
    <w:rPr>
      <w:rFonts w:eastAsiaTheme="minorHAnsi"/>
      <w:szCs w:val="24"/>
      <w:lang w:eastAsia="en-US"/>
    </w:rPr>
  </w:style>
  <w:style w:type="paragraph" w:customStyle="1" w:styleId="SchoolName">
    <w:name w:val="School Name"/>
    <w:basedOn w:val="Normal"/>
    <w:uiPriority w:val="1"/>
    <w:rsid w:val="00D2370A"/>
    <w:pPr>
      <w:widowControl w:val="0"/>
      <w:autoSpaceDE w:val="0"/>
      <w:autoSpaceDN w:val="0"/>
      <w:adjustRightInd w:val="0"/>
      <w:spacing w:after="0"/>
    </w:pPr>
    <w:rPr>
      <w:rFonts w:eastAsia="Times New Roman" w:cs="Calibri"/>
      <w:b/>
      <w:lang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237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D2370A"/>
    <w:rPr>
      <w:sz w:val="22"/>
      <w:szCs w:val="22"/>
    </w:rPr>
  </w:style>
  <w:style w:type="paragraph" w:customStyle="1" w:styleId="Information">
    <w:name w:val="Information"/>
    <w:basedOn w:val="BodyText"/>
    <w:uiPriority w:val="1"/>
    <w:qFormat/>
    <w:rsid w:val="00D2370A"/>
    <w:pPr>
      <w:widowControl w:val="0"/>
      <w:kinsoku w:val="0"/>
      <w:overflowPunct w:val="0"/>
      <w:autoSpaceDE w:val="0"/>
      <w:autoSpaceDN w:val="0"/>
      <w:adjustRightInd w:val="0"/>
      <w:spacing w:before="4" w:after="0"/>
    </w:pPr>
    <w:rPr>
      <w:rFonts w:eastAsia="Times New Roman" w:cs="Times New Roman"/>
      <w:color w:val="D8B25C" w:themeColor="accent4"/>
      <w:sz w:val="20"/>
      <w:szCs w:val="17"/>
      <w:lang w:eastAsia="en-US"/>
    </w:rPr>
  </w:style>
  <w:style w:type="paragraph" w:customStyle="1" w:styleId="TextLeft">
    <w:name w:val="TextLeft"/>
    <w:basedOn w:val="Normal"/>
    <w:next w:val="Normal"/>
    <w:uiPriority w:val="4"/>
    <w:qFormat/>
    <w:rsid w:val="00691187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SmallText">
    <w:name w:val="SmallText"/>
    <w:basedOn w:val="Normal"/>
    <w:next w:val="Normal"/>
    <w:uiPriority w:val="6"/>
    <w:qFormat/>
    <w:rsid w:val="00691187"/>
    <w:pPr>
      <w:spacing w:after="0"/>
    </w:pPr>
    <w:rPr>
      <w:rFonts w:eastAsiaTheme="minorHAnsi"/>
      <w:i/>
      <w:color w:val="404040" w:themeColor="text1" w:themeTint="BF"/>
      <w:sz w:val="20"/>
      <w:szCs w:val="24"/>
      <w:lang w:eastAsia="en-US"/>
    </w:rPr>
  </w:style>
  <w:style w:type="paragraph" w:customStyle="1" w:styleId="TextRight">
    <w:name w:val="TextRight"/>
    <w:basedOn w:val="Normal"/>
    <w:next w:val="Normal"/>
    <w:uiPriority w:val="5"/>
    <w:qFormat/>
    <w:rsid w:val="00691187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credly.com/badges/33ed9356-8800-44e3-8117-887c4a92eb4c/linked_in_profil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gi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ertificates.emeritus.org/ad2bd6a2-9892-45ca-82c5-e3525306183c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zz2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4B7A2758A940868CD9C7F46E07B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716F2-234D-4753-B6FB-2077792BEC9F}"/>
      </w:docPartPr>
      <w:docPartBody>
        <w:p w:rsidR="009D2FA0" w:rsidRDefault="00400FED" w:rsidP="00400FED">
          <w:pPr>
            <w:pStyle w:val="9A4B7A2758A940868CD9C7F46E07B752"/>
          </w:pPr>
          <w:r w:rsidRPr="00AC6C7E">
            <w:t>Experience</w:t>
          </w:r>
        </w:p>
      </w:docPartBody>
    </w:docPart>
    <w:docPart>
      <w:docPartPr>
        <w:name w:val="44389AD521B946F587B7FB7C4B3B6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E43E0-842C-43E7-AFE6-4D0D0D7D5A06}"/>
      </w:docPartPr>
      <w:docPartBody>
        <w:p w:rsidR="009D2FA0" w:rsidRDefault="00400FED" w:rsidP="00400FED">
          <w:pPr>
            <w:pStyle w:val="44389AD521B946F587B7FB7C4B3B6ADF"/>
          </w:pPr>
          <w:r w:rsidRPr="00AC6C7E">
            <w:t>Education</w:t>
          </w:r>
        </w:p>
      </w:docPartBody>
    </w:docPart>
    <w:docPart>
      <w:docPartPr>
        <w:name w:val="D71E3205B0F743CB8153ADDCFF3AA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6F15F-6643-4B82-9808-76EA4D522599}"/>
      </w:docPartPr>
      <w:docPartBody>
        <w:p w:rsidR="009D2FA0" w:rsidRDefault="00400FED" w:rsidP="00400FED">
          <w:pPr>
            <w:pStyle w:val="D71E3205B0F743CB8153ADDCFF3AA721"/>
          </w:pPr>
          <w:r w:rsidRPr="00AC6C7E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60600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F7"/>
    <w:rsid w:val="0019477D"/>
    <w:rsid w:val="00400FED"/>
    <w:rsid w:val="008D7489"/>
    <w:rsid w:val="00983CAC"/>
    <w:rsid w:val="009D2FA0"/>
    <w:rsid w:val="00AC72F7"/>
    <w:rsid w:val="00C055DF"/>
    <w:rsid w:val="00C20E99"/>
    <w:rsid w:val="00C23722"/>
    <w:rsid w:val="00FF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00FED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rsid w:val="00AC72F7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00FED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9A4B7A2758A940868CD9C7F46E07B752">
    <w:name w:val="9A4B7A2758A940868CD9C7F46E07B752"/>
    <w:rsid w:val="00400FED"/>
  </w:style>
  <w:style w:type="paragraph" w:customStyle="1" w:styleId="44389AD521B946F587B7FB7C4B3B6ADF">
    <w:name w:val="44389AD521B946F587B7FB7C4B3B6ADF"/>
    <w:rsid w:val="00400FED"/>
  </w:style>
  <w:style w:type="paragraph" w:customStyle="1" w:styleId="D71E3205B0F743CB8153ADDCFF3AA721">
    <w:name w:val="D71E3205B0F743CB8153ADDCFF3AA721"/>
    <w:rsid w:val="00400F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289103E-C6AC-4D4C-B561-5B240DF8AB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</Template>
  <TotalTime>0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2021-08-11T05:43:00Z</dcterms:created>
  <dcterms:modified xsi:type="dcterms:W3CDTF">2023-06-06T06:33:00Z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